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F3B8B" w:rsidRDefault="0006099B" w:rsidP="00FA2073">
      <w:pPr>
        <w:rPr>
          <w:b/>
          <w:sz w:val="28"/>
          <w:szCs w:val="28"/>
        </w:rPr>
      </w:pPr>
      <w:r w:rsidRPr="005F3B8B">
        <w:rPr>
          <w:b/>
          <w:sz w:val="28"/>
          <w:szCs w:val="28"/>
        </w:rPr>
        <w:t>Manual Test 2</w:t>
      </w:r>
      <w:r w:rsidR="00FA2073" w:rsidRPr="005F3B8B">
        <w:rPr>
          <w:b/>
          <w:sz w:val="28"/>
          <w:szCs w:val="28"/>
        </w:rPr>
        <w:t xml:space="preserve">.0 </w:t>
      </w:r>
    </w:p>
    <w:p w:rsidR="00FA2073" w:rsidRPr="005F3B8B" w:rsidRDefault="00FA2073" w:rsidP="00FA2073">
      <w:pPr>
        <w:rPr>
          <w:sz w:val="28"/>
          <w:szCs w:val="28"/>
        </w:rPr>
      </w:pPr>
    </w:p>
    <w:p w:rsidR="00FA2073" w:rsidRPr="005F3B8B" w:rsidRDefault="00FA2073" w:rsidP="00FA2073">
      <w:r w:rsidRPr="005F3B8B">
        <w:rPr>
          <w:b/>
        </w:rPr>
        <w:t>Description</w:t>
      </w:r>
      <w:r w:rsidRPr="005F3B8B">
        <w:t>:</w:t>
      </w:r>
      <w:r w:rsidR="0006099B" w:rsidRPr="005F3B8B">
        <w:t xml:space="preserve"> Testing behavior of field „Email </w:t>
      </w:r>
      <w:proofErr w:type="gramStart"/>
      <w:r w:rsidR="0006099B" w:rsidRPr="005F3B8B">
        <w:t>Address“ which</w:t>
      </w:r>
      <w:proofErr w:type="gramEnd"/>
      <w:r w:rsidR="0006099B" w:rsidRPr="005F3B8B">
        <w:t xml:space="preserve"> is required to </w:t>
      </w:r>
      <w:r w:rsidR="005F3B8B" w:rsidRPr="005F3B8B">
        <w:t>successfully</w:t>
      </w:r>
      <w:r w:rsidR="0006099B" w:rsidRPr="005F3B8B">
        <w:t xml:space="preserve"> save changes in the form. </w:t>
      </w:r>
    </w:p>
    <w:p w:rsidR="00FA2073" w:rsidRPr="005F3B8B" w:rsidRDefault="00FA2073" w:rsidP="00FA2073">
      <w:r w:rsidRPr="005F3B8B">
        <w:rPr>
          <w:b/>
        </w:rPr>
        <w:t>Steps</w:t>
      </w:r>
      <w:r w:rsidRPr="005F3B8B">
        <w:t>:</w:t>
      </w:r>
    </w:p>
    <w:p w:rsidR="00D22395" w:rsidRPr="005F3B8B" w:rsidRDefault="00D22395" w:rsidP="00FA2073">
      <w:r w:rsidRPr="005F3B8B">
        <w:t xml:space="preserve">1. Enter data into required fields „Full </w:t>
      </w:r>
      <w:proofErr w:type="gramStart"/>
      <w:r w:rsidRPr="005F3B8B">
        <w:t>name“ and</w:t>
      </w:r>
      <w:proofErr w:type="gramEnd"/>
      <w:r w:rsidRPr="005F3B8B">
        <w:t xml:space="preserve"> „Nickname“</w:t>
      </w:r>
    </w:p>
    <w:p w:rsidR="00D22395" w:rsidRPr="005F3B8B" w:rsidRDefault="00D22395" w:rsidP="00FA2073">
      <w:r w:rsidRPr="005F3B8B">
        <w:t xml:space="preserve">2. Enter data into required field „Email </w:t>
      </w:r>
      <w:proofErr w:type="gramStart"/>
      <w:r w:rsidRPr="005F3B8B">
        <w:t>Address“</w:t>
      </w:r>
      <w:proofErr w:type="gramEnd"/>
      <w:r w:rsidRPr="005F3B8B">
        <w:t xml:space="preserve">, including strings that do not contain the regular e-mail address format. </w:t>
      </w:r>
    </w:p>
    <w:p w:rsidR="00D22395" w:rsidRPr="005F3B8B" w:rsidRDefault="00D22395" w:rsidP="00FA2073">
      <w:r w:rsidRPr="005F3B8B">
        <w:t xml:space="preserve">2.1 Data entered during this test: </w:t>
      </w:r>
      <w:hyperlink r:id="rId4" w:history="1">
        <w:r w:rsidRPr="005F3B8B">
          <w:rPr>
            <w:rStyle w:val="Hyperlink"/>
          </w:rPr>
          <w:t>ana.b@banana.com</w:t>
        </w:r>
      </w:hyperlink>
      <w:r w:rsidRPr="005F3B8B">
        <w:t>,</w:t>
      </w:r>
      <w:r w:rsidR="009B7ACE" w:rsidRPr="005F3B8B">
        <w:t xml:space="preserve"> ana.b@BANANA.com,</w:t>
      </w:r>
      <w:r w:rsidRPr="005F3B8B">
        <w:t xml:space="preserve"> ana.b.banana.com, @na.b.banana.com, </w:t>
      </w:r>
      <w:proofErr w:type="spellStart"/>
      <w:r w:rsidRPr="005F3B8B">
        <w:t>ana</w:t>
      </w:r>
      <w:proofErr w:type="spellEnd"/>
      <w:r w:rsidRPr="005F3B8B">
        <w:t xml:space="preserve">.@@banana.com, </w:t>
      </w:r>
      <w:hyperlink r:id="rId5" w:history="1">
        <w:r w:rsidRPr="005F3B8B">
          <w:rPr>
            <w:rStyle w:val="Hyperlink"/>
          </w:rPr>
          <w:t>ana.banana@com</w:t>
        </w:r>
      </w:hyperlink>
      <w:r w:rsidRPr="005F3B8B">
        <w:t xml:space="preserve">, </w:t>
      </w:r>
      <w:hyperlink r:id="rId6" w:history="1">
        <w:r w:rsidR="000E6BF0" w:rsidRPr="005F3B8B">
          <w:rPr>
            <w:rStyle w:val="Hyperlink"/>
          </w:rPr>
          <w:t>ana@banana@nana.com</w:t>
        </w:r>
      </w:hyperlink>
      <w:r w:rsidR="000E6BF0" w:rsidRPr="005F3B8B">
        <w:t xml:space="preserve">, </w:t>
      </w:r>
      <w:hyperlink r:id="rId7" w:history="1">
        <w:r w:rsidR="009B7ACE" w:rsidRPr="005F3B8B">
          <w:rPr>
            <w:rStyle w:val="Hyperlink"/>
          </w:rPr>
          <w:t>1ana.b@banana.com</w:t>
        </w:r>
      </w:hyperlink>
      <w:r w:rsidR="009B7ACE" w:rsidRPr="005F3B8B">
        <w:t xml:space="preserve">, </w:t>
      </w:r>
      <w:hyperlink r:id="rId8" w:history="1">
        <w:r w:rsidR="009B7ACE" w:rsidRPr="005F3B8B">
          <w:rPr>
            <w:rStyle w:val="Hyperlink"/>
          </w:rPr>
          <w:t>1ana.b@123.com</w:t>
        </w:r>
      </w:hyperlink>
      <w:r w:rsidR="009B7ACE" w:rsidRPr="005F3B8B">
        <w:t xml:space="preserve">, </w:t>
      </w:r>
      <w:hyperlink r:id="rId9" w:history="1">
        <w:r w:rsidR="009B7ACE" w:rsidRPr="005F3B8B">
          <w:rPr>
            <w:rStyle w:val="Hyperlink"/>
          </w:rPr>
          <w:t>1ana.b@123**.com</w:t>
        </w:r>
      </w:hyperlink>
      <w:r w:rsidR="009B7ACE" w:rsidRPr="005F3B8B">
        <w:t xml:space="preserve">, </w:t>
      </w:r>
      <w:hyperlink r:id="rId10" w:history="1">
        <w:r w:rsidR="009B7ACE" w:rsidRPr="005F3B8B">
          <w:rPr>
            <w:rStyle w:val="Hyperlink"/>
          </w:rPr>
          <w:t>ana.b++@banana.com</w:t>
        </w:r>
      </w:hyperlink>
      <w:r w:rsidR="009B7ACE" w:rsidRPr="005F3B8B">
        <w:t xml:space="preserve">, </w:t>
      </w:r>
      <w:hyperlink r:id="rId11" w:history="1">
        <w:r w:rsidR="00DA0A8E" w:rsidRPr="005F3B8B">
          <w:rPr>
            <w:rStyle w:val="Hyperlink"/>
          </w:rPr>
          <w:t>ana%b**@123.com</w:t>
        </w:r>
      </w:hyperlink>
      <w:r w:rsidR="00DA0A8E" w:rsidRPr="005F3B8B">
        <w:t>, *$ana&amp;.b@123.com</w:t>
      </w:r>
    </w:p>
    <w:p w:rsidR="00D22395" w:rsidRPr="005F3B8B" w:rsidRDefault="00D22395" w:rsidP="00FA2073">
      <w:r w:rsidRPr="005F3B8B">
        <w:t xml:space="preserve">3. Click Save Changes button </w:t>
      </w:r>
    </w:p>
    <w:p w:rsidR="00FA2073" w:rsidRPr="005F3B8B" w:rsidRDefault="00FA2073" w:rsidP="00FA2073">
      <w:r w:rsidRPr="005F3B8B">
        <w:rPr>
          <w:b/>
        </w:rPr>
        <w:t>Actual result</w:t>
      </w:r>
      <w:r w:rsidRPr="005F3B8B">
        <w:t xml:space="preserve">: </w:t>
      </w:r>
      <w:r w:rsidR="009B7ACE" w:rsidRPr="005F3B8B">
        <w:t xml:space="preserve">Form displays message </w:t>
      </w:r>
      <w:r w:rsidR="00DA0A8E" w:rsidRPr="005F3B8B">
        <w:t xml:space="preserve">„Settings </w:t>
      </w:r>
      <w:proofErr w:type="gramStart"/>
      <w:r w:rsidR="00DA0A8E" w:rsidRPr="005F3B8B">
        <w:t>Saved“ regardless</w:t>
      </w:r>
      <w:proofErr w:type="gramEnd"/>
      <w:r w:rsidR="00DA0A8E" w:rsidRPr="005F3B8B">
        <w:t xml:space="preserve"> of whether correct e-mail address format is respected or not, including </w:t>
      </w:r>
      <w:r w:rsidR="003A2997" w:rsidRPr="005F3B8B">
        <w:t xml:space="preserve">unusual characters. </w:t>
      </w:r>
    </w:p>
    <w:p w:rsidR="003A2997" w:rsidRPr="005F3B8B" w:rsidRDefault="003A2997" w:rsidP="00FA2073">
      <w:r w:rsidRPr="005F3B8B">
        <w:rPr>
          <w:b/>
        </w:rPr>
        <w:t>Example</w:t>
      </w:r>
      <w:r w:rsidRPr="005F3B8B">
        <w:t xml:space="preserve">: </w:t>
      </w:r>
      <w:r w:rsidR="00C77B41" w:rsidRPr="005F3B8B">
        <w:t>https://ufile.io/isq2huo6</w:t>
      </w:r>
    </w:p>
    <w:p w:rsidR="00FA2073" w:rsidRPr="005F3B8B" w:rsidRDefault="00FA2073" w:rsidP="00FA2073">
      <w:r w:rsidRPr="005F3B8B">
        <w:rPr>
          <w:b/>
        </w:rPr>
        <w:t>Expected result</w:t>
      </w:r>
      <w:r w:rsidRPr="005F3B8B">
        <w:t>:</w:t>
      </w:r>
      <w:r w:rsidR="003A2997" w:rsidRPr="005F3B8B">
        <w:t xml:space="preserve"> Form allows entry and saving of correct e-mail address formats only, while other formats receive error message „Email is not </w:t>
      </w:r>
      <w:proofErr w:type="gramStart"/>
      <w:r w:rsidR="003A2997" w:rsidRPr="005F3B8B">
        <w:t>valid“</w:t>
      </w:r>
      <w:proofErr w:type="gramEnd"/>
      <w:r w:rsidR="003A2997" w:rsidRPr="005F3B8B">
        <w:t xml:space="preserve">. </w:t>
      </w:r>
    </w:p>
    <w:p w:rsidR="00FA2073" w:rsidRPr="005F3B8B" w:rsidRDefault="00FA2073" w:rsidP="00FA2073">
      <w:pPr>
        <w:rPr>
          <w:color w:val="FF0000"/>
        </w:rPr>
      </w:pPr>
      <w:r w:rsidRPr="005F3B8B">
        <w:rPr>
          <w:b/>
        </w:rPr>
        <w:t>Testing status</w:t>
      </w:r>
      <w:r w:rsidRPr="005F3B8B">
        <w:t>:</w:t>
      </w:r>
      <w:r w:rsidR="003A2997" w:rsidRPr="005F3B8B">
        <w:t xml:space="preserve"> </w:t>
      </w:r>
      <w:r w:rsidR="003A2997" w:rsidRPr="005F3B8B">
        <w:rPr>
          <w:b/>
          <w:color w:val="FF0000"/>
        </w:rPr>
        <w:t xml:space="preserve">FAIL </w:t>
      </w:r>
    </w:p>
    <w:p w:rsidR="00FA2073" w:rsidRPr="005F3B8B" w:rsidRDefault="00FA2073" w:rsidP="00FA2073">
      <w:pPr>
        <w:rPr>
          <w:sz w:val="24"/>
        </w:rPr>
      </w:pPr>
      <w:r w:rsidRPr="005F3B8B">
        <w:rPr>
          <w:b/>
        </w:rPr>
        <w:t>Issue</w:t>
      </w:r>
      <w:r w:rsidRPr="005F3B8B">
        <w:t xml:space="preserve">: </w:t>
      </w:r>
      <w:r w:rsidR="003A2997" w:rsidRPr="005F3B8B">
        <w:t xml:space="preserve">Required field „Email </w:t>
      </w:r>
      <w:proofErr w:type="gramStart"/>
      <w:r w:rsidR="003A2997" w:rsidRPr="005F3B8B">
        <w:t>Address“ allows</w:t>
      </w:r>
      <w:proofErr w:type="gramEnd"/>
      <w:r w:rsidR="003A2997" w:rsidRPr="005F3B8B">
        <w:t xml:space="preserve"> entry of </w:t>
      </w:r>
      <w:r w:rsidR="005F3B8B" w:rsidRPr="005F3B8B">
        <w:t>incorrect</w:t>
      </w:r>
      <w:r w:rsidR="003A2997" w:rsidRPr="005F3B8B">
        <w:t xml:space="preserve"> e-mail </w:t>
      </w:r>
      <w:r w:rsidR="005F3B8B" w:rsidRPr="005F3B8B">
        <w:t>address</w:t>
      </w:r>
      <w:r w:rsidR="003A2997" w:rsidRPr="005F3B8B">
        <w:t xml:space="preserve"> formats. </w:t>
      </w:r>
    </w:p>
    <w:p w:rsidR="00FA2073" w:rsidRPr="005F3B8B" w:rsidRDefault="00FA2073">
      <w:bookmarkStart w:id="0" w:name="_GoBack"/>
      <w:bookmarkEnd w:id="0"/>
    </w:p>
    <w:sectPr w:rsidR="00FA2073" w:rsidRPr="005F3B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9B"/>
    <w:rsid w:val="0006099B"/>
    <w:rsid w:val="000E6BF0"/>
    <w:rsid w:val="001A0B90"/>
    <w:rsid w:val="00356899"/>
    <w:rsid w:val="003A2997"/>
    <w:rsid w:val="005F3B8B"/>
    <w:rsid w:val="006E3994"/>
    <w:rsid w:val="009B7ACE"/>
    <w:rsid w:val="00BE08B6"/>
    <w:rsid w:val="00C77B41"/>
    <w:rsid w:val="00D22395"/>
    <w:rsid w:val="00DA0A8E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60139-D6AA-4F5B-87BC-F5D8DF3C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ana.b@123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1ana.b@banana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@banana@nana.com" TargetMode="External"/><Relationship Id="rId11" Type="http://schemas.openxmlformats.org/officeDocument/2006/relationships/hyperlink" Target="mailto:ana%25b**@123.com" TargetMode="External"/><Relationship Id="rId5" Type="http://schemas.openxmlformats.org/officeDocument/2006/relationships/hyperlink" Target="mailto:ana.banana@com" TargetMode="External"/><Relationship Id="rId10" Type="http://schemas.openxmlformats.org/officeDocument/2006/relationships/hyperlink" Target="mailto:ana.b++@banana.com" TargetMode="External"/><Relationship Id="rId4" Type="http://schemas.openxmlformats.org/officeDocument/2006/relationships/hyperlink" Target="mailto:ana.b@banana.com" TargetMode="External"/><Relationship Id="rId9" Type="http://schemas.openxmlformats.org/officeDocument/2006/relationships/hyperlink" Target="mailto:1ana.b@123**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6</cp:revision>
  <dcterms:created xsi:type="dcterms:W3CDTF">2022-03-12T14:03:00Z</dcterms:created>
  <dcterms:modified xsi:type="dcterms:W3CDTF">2022-03-23T11:03:00Z</dcterms:modified>
</cp:coreProperties>
</file>