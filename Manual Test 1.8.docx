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D688C" w:rsidRDefault="005863AE" w:rsidP="00FA2073">
      <w:pPr>
        <w:rPr>
          <w:b/>
          <w:sz w:val="28"/>
          <w:szCs w:val="28"/>
        </w:rPr>
      </w:pPr>
      <w:r w:rsidRPr="001D688C">
        <w:rPr>
          <w:b/>
          <w:sz w:val="28"/>
          <w:szCs w:val="28"/>
        </w:rPr>
        <w:t>Manual Test 1.8</w:t>
      </w:r>
      <w:r w:rsidR="00FA2073" w:rsidRPr="001D688C">
        <w:rPr>
          <w:b/>
          <w:sz w:val="28"/>
          <w:szCs w:val="28"/>
        </w:rPr>
        <w:t xml:space="preserve"> </w:t>
      </w:r>
    </w:p>
    <w:p w:rsidR="00FA2073" w:rsidRPr="001D688C" w:rsidRDefault="00FA2073" w:rsidP="00FA2073">
      <w:pPr>
        <w:rPr>
          <w:sz w:val="28"/>
          <w:szCs w:val="28"/>
        </w:rPr>
      </w:pPr>
    </w:p>
    <w:p w:rsidR="00FA2073" w:rsidRPr="001D688C" w:rsidRDefault="00FA2073" w:rsidP="00FA2073">
      <w:r w:rsidRPr="001D688C">
        <w:rPr>
          <w:b/>
        </w:rPr>
        <w:t>Description</w:t>
      </w:r>
      <w:r w:rsidRPr="001D688C">
        <w:t>:</w:t>
      </w:r>
      <w:r w:rsidR="005863AE" w:rsidRPr="001D688C">
        <w:t xml:space="preserve"> Testing behavior of field „Date of Birth </w:t>
      </w:r>
      <w:proofErr w:type="gramStart"/>
      <w:r w:rsidR="005863AE" w:rsidRPr="001D688C">
        <w:t>Year“</w:t>
      </w:r>
      <w:r w:rsidR="00927552" w:rsidRPr="001D688C">
        <w:t xml:space="preserve"> and</w:t>
      </w:r>
      <w:proofErr w:type="gramEnd"/>
      <w:r w:rsidR="00927552" w:rsidRPr="001D688C">
        <w:t xml:space="preserve"> whether different data types can be entered into this field </w:t>
      </w:r>
      <w:r w:rsidR="001D688C" w:rsidRPr="001D688C">
        <w:t>which</w:t>
      </w:r>
      <w:r w:rsidR="00927552" w:rsidRPr="001D688C">
        <w:t xml:space="preserve"> is not required for the form to be successfully saved. </w:t>
      </w:r>
    </w:p>
    <w:p w:rsidR="00FA2073" w:rsidRPr="001D688C" w:rsidRDefault="00FA2073" w:rsidP="00FA2073">
      <w:r w:rsidRPr="001D688C">
        <w:rPr>
          <w:b/>
        </w:rPr>
        <w:t>Steps</w:t>
      </w:r>
      <w:r w:rsidRPr="001D688C">
        <w:t>:</w:t>
      </w:r>
    </w:p>
    <w:p w:rsidR="00927552" w:rsidRPr="001D688C" w:rsidRDefault="00927552" w:rsidP="00FA2073">
      <w:r w:rsidRPr="001D688C">
        <w:t xml:space="preserve">1. Enter data into required fields „Full </w:t>
      </w:r>
      <w:proofErr w:type="gramStart"/>
      <w:r w:rsidRPr="001D688C">
        <w:t>Name“</w:t>
      </w:r>
      <w:proofErr w:type="gramEnd"/>
      <w:r w:rsidRPr="001D688C">
        <w:t>, „Nickname“ and „Email Address“</w:t>
      </w:r>
    </w:p>
    <w:p w:rsidR="00927552" w:rsidRPr="001D688C" w:rsidRDefault="00927552" w:rsidP="00FA2073">
      <w:r w:rsidRPr="001D688C">
        <w:t xml:space="preserve">2. Enter integers in range between 1900 and 2022 into the field „Date of Birth </w:t>
      </w:r>
      <w:proofErr w:type="gramStart"/>
      <w:r w:rsidR="00234156">
        <w:t>Year</w:t>
      </w:r>
      <w:r w:rsidRPr="001D688C">
        <w:t>“</w:t>
      </w:r>
      <w:proofErr w:type="gramEnd"/>
      <w:r w:rsidRPr="001D688C">
        <w:t>, as well as numbers lower than 1900 and higher than 2022.</w:t>
      </w:r>
    </w:p>
    <w:p w:rsidR="00927552" w:rsidRPr="001D688C" w:rsidRDefault="00927552" w:rsidP="00FA2073">
      <w:r w:rsidRPr="001D688C">
        <w:t>2.1 Data used to test this field: 1992, 2022, 1900, 2017, 1899, 2016, -1200</w:t>
      </w:r>
    </w:p>
    <w:p w:rsidR="00927552" w:rsidRPr="001D688C" w:rsidRDefault="00927552" w:rsidP="00FA2073">
      <w:r w:rsidRPr="001D688C">
        <w:t xml:space="preserve">3. Click Save Settings button </w:t>
      </w:r>
    </w:p>
    <w:p w:rsidR="00FA2073" w:rsidRPr="001D688C" w:rsidRDefault="00FA2073" w:rsidP="00FA2073">
      <w:r w:rsidRPr="001D688C">
        <w:rPr>
          <w:b/>
        </w:rPr>
        <w:t>Actual result</w:t>
      </w:r>
      <w:r w:rsidRPr="001D688C">
        <w:t xml:space="preserve">: </w:t>
      </w:r>
      <w:r w:rsidR="00927552" w:rsidRPr="001D688C">
        <w:t>For</w:t>
      </w:r>
      <w:r w:rsidR="00CC163F" w:rsidRPr="001D688C">
        <w:t xml:space="preserve">m irregularly displays error message saying „Date of Birth Year must be between 1900 and 2017“, including when year 1900 is entered. </w:t>
      </w:r>
    </w:p>
    <w:p w:rsidR="00CC163F" w:rsidRPr="001D688C" w:rsidRDefault="00CC163F" w:rsidP="00FA2073">
      <w:r w:rsidRPr="001D688C">
        <w:rPr>
          <w:b/>
        </w:rPr>
        <w:t>Example</w:t>
      </w:r>
      <w:r w:rsidRPr="001D688C">
        <w:t>: https://ufile.io/n73q8g4m</w:t>
      </w:r>
    </w:p>
    <w:p w:rsidR="00FA2073" w:rsidRPr="001D688C" w:rsidRDefault="00FA2073" w:rsidP="00FA2073">
      <w:r w:rsidRPr="001D688C">
        <w:rPr>
          <w:b/>
        </w:rPr>
        <w:t>Expected result</w:t>
      </w:r>
      <w:r w:rsidRPr="001D688C">
        <w:t>:</w:t>
      </w:r>
      <w:r w:rsidR="00CC163F" w:rsidRPr="001D688C">
        <w:t xml:space="preserve"> Form displays error mes</w:t>
      </w:r>
      <w:r w:rsidR="001D688C" w:rsidRPr="001D688C">
        <w:t>sage saying „Date of Birth Year</w:t>
      </w:r>
      <w:r w:rsidR="00CC163F" w:rsidRPr="001D688C">
        <w:t xml:space="preserve"> must be between 1900 and </w:t>
      </w:r>
      <w:proofErr w:type="gramStart"/>
      <w:r w:rsidR="00CC163F" w:rsidRPr="001D688C">
        <w:t>2017</w:t>
      </w:r>
      <w:r w:rsidR="001D688C" w:rsidRPr="001D688C">
        <w:t>“</w:t>
      </w:r>
      <w:r w:rsidR="00CC163F" w:rsidRPr="001D688C">
        <w:t xml:space="preserve"> only</w:t>
      </w:r>
      <w:proofErr w:type="gramEnd"/>
      <w:r w:rsidR="00CC163F" w:rsidRPr="001D688C">
        <w:t xml:space="preserve"> when entry are integers falling outside of this range. </w:t>
      </w:r>
    </w:p>
    <w:p w:rsidR="00FA2073" w:rsidRPr="001D688C" w:rsidRDefault="00FA2073" w:rsidP="00FA2073">
      <w:pPr>
        <w:rPr>
          <w:b/>
          <w:color w:val="FF0000"/>
        </w:rPr>
      </w:pPr>
      <w:r w:rsidRPr="001D688C">
        <w:rPr>
          <w:b/>
        </w:rPr>
        <w:t>Testing status</w:t>
      </w:r>
      <w:r w:rsidRPr="001D688C">
        <w:t>:</w:t>
      </w:r>
      <w:r w:rsidR="00CC163F" w:rsidRPr="001D688C">
        <w:t xml:space="preserve"> </w:t>
      </w:r>
      <w:r w:rsidR="00CC163F" w:rsidRPr="001D688C">
        <w:rPr>
          <w:b/>
          <w:color w:val="FF0000"/>
        </w:rPr>
        <w:t xml:space="preserve">FAIL </w:t>
      </w:r>
    </w:p>
    <w:p w:rsidR="00FA2073" w:rsidRPr="001D688C" w:rsidRDefault="00FA2073" w:rsidP="00FA2073">
      <w:pPr>
        <w:rPr>
          <w:sz w:val="24"/>
        </w:rPr>
      </w:pPr>
      <w:r w:rsidRPr="001D688C">
        <w:rPr>
          <w:b/>
        </w:rPr>
        <w:t>Issue</w:t>
      </w:r>
      <w:r w:rsidRPr="001D688C">
        <w:t xml:space="preserve">: </w:t>
      </w:r>
      <w:r w:rsidR="00CC163F" w:rsidRPr="001D688C">
        <w:t xml:space="preserve">Field „Date of Birth </w:t>
      </w:r>
      <w:proofErr w:type="gramStart"/>
      <w:r w:rsidR="00234156">
        <w:t>Year</w:t>
      </w:r>
      <w:r w:rsidR="00CC163F" w:rsidRPr="001D688C">
        <w:t>“ does</w:t>
      </w:r>
      <w:proofErr w:type="gramEnd"/>
      <w:r w:rsidR="00CC163F" w:rsidRPr="001D688C">
        <w:t xml:space="preserve"> not accept correct data type and previously set range into field. </w:t>
      </w:r>
    </w:p>
    <w:p w:rsidR="00FA2073" w:rsidRPr="001D688C" w:rsidRDefault="00FA2073">
      <w:bookmarkStart w:id="0" w:name="_GoBack"/>
      <w:bookmarkEnd w:id="0"/>
    </w:p>
    <w:sectPr w:rsidR="00FA2073" w:rsidRPr="001D68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AE"/>
    <w:rsid w:val="001A0B90"/>
    <w:rsid w:val="001D688C"/>
    <w:rsid w:val="00234156"/>
    <w:rsid w:val="00356899"/>
    <w:rsid w:val="005863AE"/>
    <w:rsid w:val="006E3994"/>
    <w:rsid w:val="00927552"/>
    <w:rsid w:val="00BE08B6"/>
    <w:rsid w:val="00CC163F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014"/>
  <w15:chartTrackingRefBased/>
  <w15:docId w15:val="{5EAAE062-82E4-4F99-B80D-E0DAC9F8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2022-03-12T13:23:00Z</dcterms:created>
  <dcterms:modified xsi:type="dcterms:W3CDTF">2022-03-23T11:59:00Z</dcterms:modified>
</cp:coreProperties>
</file>