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65351" w:rsidRDefault="00353E72" w:rsidP="00FA2073">
      <w:pPr>
        <w:rPr>
          <w:b/>
          <w:sz w:val="28"/>
          <w:szCs w:val="28"/>
        </w:rPr>
      </w:pPr>
      <w:r w:rsidRPr="00F65351">
        <w:rPr>
          <w:b/>
          <w:sz w:val="28"/>
          <w:szCs w:val="28"/>
        </w:rPr>
        <w:t>Manual Test 1.5</w:t>
      </w:r>
      <w:r w:rsidR="00FA2073" w:rsidRPr="00F65351">
        <w:rPr>
          <w:b/>
          <w:sz w:val="28"/>
          <w:szCs w:val="28"/>
        </w:rPr>
        <w:t xml:space="preserve"> </w:t>
      </w:r>
    </w:p>
    <w:p w:rsidR="00FA2073" w:rsidRPr="00F65351" w:rsidRDefault="00FA2073" w:rsidP="00FA2073">
      <w:pPr>
        <w:rPr>
          <w:sz w:val="28"/>
          <w:szCs w:val="28"/>
        </w:rPr>
      </w:pPr>
    </w:p>
    <w:p w:rsidR="00FA2073" w:rsidRPr="00F65351" w:rsidRDefault="00FA2073" w:rsidP="00FA2073">
      <w:r w:rsidRPr="00F65351">
        <w:rPr>
          <w:b/>
        </w:rPr>
        <w:t>Description</w:t>
      </w:r>
      <w:r w:rsidRPr="00F65351">
        <w:t>:</w:t>
      </w:r>
      <w:r w:rsidR="00353E72" w:rsidRPr="00F65351">
        <w:t xml:space="preserve"> Testing behavior of field „Date of Birth </w:t>
      </w:r>
      <w:proofErr w:type="gramStart"/>
      <w:r w:rsidR="00353E72" w:rsidRPr="00F65351">
        <w:t>Day“ and</w:t>
      </w:r>
      <w:proofErr w:type="gramEnd"/>
      <w:r w:rsidR="00353E72" w:rsidRPr="00F65351">
        <w:t xml:space="preserve"> which data type can be entered into this field. </w:t>
      </w:r>
    </w:p>
    <w:p w:rsidR="00FA2073" w:rsidRPr="00F65351" w:rsidRDefault="00FA2073" w:rsidP="00FA2073">
      <w:r w:rsidRPr="00F65351">
        <w:rPr>
          <w:b/>
        </w:rPr>
        <w:t>Steps</w:t>
      </w:r>
      <w:r w:rsidRPr="00F65351">
        <w:t>:</w:t>
      </w:r>
    </w:p>
    <w:p w:rsidR="00353E72" w:rsidRPr="00F65351" w:rsidRDefault="00353E72" w:rsidP="00FA2073">
      <w:r w:rsidRPr="00F65351">
        <w:t xml:space="preserve">1. Enter data into required fields „Full </w:t>
      </w:r>
      <w:proofErr w:type="gramStart"/>
      <w:r w:rsidRPr="00F65351">
        <w:t>Name“</w:t>
      </w:r>
      <w:proofErr w:type="gramEnd"/>
      <w:r w:rsidRPr="00F65351">
        <w:t>, „Nickname“ and „Email Address“</w:t>
      </w:r>
    </w:p>
    <w:p w:rsidR="00353E72" w:rsidRPr="00F65351" w:rsidRDefault="00353E72" w:rsidP="00FA2073">
      <w:r w:rsidRPr="00F65351">
        <w:t xml:space="preserve">2. Enter numbers in range between 1 and 31, as well as lower than 1 and higher than 31. </w:t>
      </w:r>
    </w:p>
    <w:p w:rsidR="00353E72" w:rsidRPr="00F65351" w:rsidRDefault="00353E72" w:rsidP="00FA2073">
      <w:r w:rsidRPr="00F65351">
        <w:t>2.1 Data entered during test: 16, 0, 100, 2000000, -1</w:t>
      </w:r>
    </w:p>
    <w:p w:rsidR="00353E72" w:rsidRPr="00F65351" w:rsidRDefault="00353E72" w:rsidP="00FA2073">
      <w:r w:rsidRPr="00F65351">
        <w:t>3. Click Save Changes button</w:t>
      </w:r>
    </w:p>
    <w:p w:rsidR="00FA2073" w:rsidRPr="00F65351" w:rsidRDefault="00FA2073" w:rsidP="00FA2073">
      <w:r w:rsidRPr="00F65351">
        <w:rPr>
          <w:b/>
        </w:rPr>
        <w:t>Actual result</w:t>
      </w:r>
      <w:r w:rsidRPr="00F65351">
        <w:t xml:space="preserve">: </w:t>
      </w:r>
      <w:r w:rsidR="00353E72" w:rsidRPr="00F65351">
        <w:t xml:space="preserve">Form allows entry of numbers outside of range from 1 to 31, including negative numbers. </w:t>
      </w:r>
    </w:p>
    <w:p w:rsidR="00353E72" w:rsidRPr="00F65351" w:rsidRDefault="00353E72" w:rsidP="00FA2073">
      <w:r w:rsidRPr="00F65351">
        <w:rPr>
          <w:b/>
        </w:rPr>
        <w:t>Example</w:t>
      </w:r>
      <w:r w:rsidRPr="00F65351">
        <w:t>: https://ufile.io/j6817pft</w:t>
      </w:r>
    </w:p>
    <w:p w:rsidR="00FA2073" w:rsidRPr="00F65351" w:rsidRDefault="00FA2073" w:rsidP="00FA2073">
      <w:r w:rsidRPr="00F65351">
        <w:rPr>
          <w:b/>
        </w:rPr>
        <w:t>Expected result</w:t>
      </w:r>
      <w:r w:rsidRPr="00F65351">
        <w:t>:</w:t>
      </w:r>
      <w:r w:rsidR="00353E72" w:rsidRPr="00F65351">
        <w:t xml:space="preserve"> Form allows entry of numbers ranging from 1 to 31 into the „Date of Birth </w:t>
      </w:r>
      <w:proofErr w:type="gramStart"/>
      <w:r w:rsidR="00353E72" w:rsidRPr="00F65351">
        <w:t>Day“ field</w:t>
      </w:r>
      <w:proofErr w:type="gramEnd"/>
      <w:r w:rsidR="00353E72" w:rsidRPr="00F65351">
        <w:t xml:space="preserve">. </w:t>
      </w:r>
    </w:p>
    <w:p w:rsidR="00FA2073" w:rsidRPr="00F65351" w:rsidRDefault="00FA2073" w:rsidP="00FA2073">
      <w:pPr>
        <w:rPr>
          <w:b/>
          <w:color w:val="FF0000"/>
        </w:rPr>
      </w:pPr>
      <w:r w:rsidRPr="00F65351">
        <w:rPr>
          <w:b/>
        </w:rPr>
        <w:t>Testing status</w:t>
      </w:r>
      <w:r w:rsidRPr="00F65351">
        <w:t>:</w:t>
      </w:r>
      <w:r w:rsidR="00353E72" w:rsidRPr="00F65351">
        <w:t xml:space="preserve"> </w:t>
      </w:r>
      <w:r w:rsidR="00353E72" w:rsidRPr="00F65351">
        <w:rPr>
          <w:b/>
          <w:color w:val="FF0000"/>
        </w:rPr>
        <w:t xml:space="preserve">FAIL </w:t>
      </w:r>
    </w:p>
    <w:p w:rsidR="00FA2073" w:rsidRPr="00F65351" w:rsidRDefault="00FA2073" w:rsidP="00FA2073">
      <w:pPr>
        <w:rPr>
          <w:sz w:val="24"/>
        </w:rPr>
      </w:pPr>
      <w:r w:rsidRPr="00F65351">
        <w:rPr>
          <w:b/>
        </w:rPr>
        <w:t>Issue</w:t>
      </w:r>
      <w:r w:rsidRPr="00F65351">
        <w:t xml:space="preserve">: </w:t>
      </w:r>
      <w:r w:rsidR="00353E72" w:rsidRPr="00F65351">
        <w:t xml:space="preserve">Field accepting date of birth of user accepts numbers that are outside of the range between 1 and 31, which should not be possible. </w:t>
      </w:r>
    </w:p>
    <w:p w:rsidR="00FA2073" w:rsidRPr="00F65351" w:rsidRDefault="00FA2073">
      <w:bookmarkStart w:id="0" w:name="_GoBack"/>
      <w:bookmarkEnd w:id="0"/>
    </w:p>
    <w:sectPr w:rsidR="00FA2073" w:rsidRPr="00F653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2"/>
    <w:rsid w:val="001A0B90"/>
    <w:rsid w:val="00353E72"/>
    <w:rsid w:val="00356899"/>
    <w:rsid w:val="006E3994"/>
    <w:rsid w:val="007E4CAD"/>
    <w:rsid w:val="00BE08B6"/>
    <w:rsid w:val="00F65351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49ECA-6569-4D1C-9B5A-EE34BA4E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2022-03-12T12:57:00Z</dcterms:created>
  <dcterms:modified xsi:type="dcterms:W3CDTF">2022-03-23T11:01:00Z</dcterms:modified>
</cp:coreProperties>
</file>