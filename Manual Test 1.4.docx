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8C5575" w:rsidRDefault="006B6054" w:rsidP="00FA2073">
      <w:pPr>
        <w:rPr>
          <w:b/>
          <w:sz w:val="28"/>
          <w:szCs w:val="28"/>
        </w:rPr>
      </w:pPr>
      <w:r w:rsidRPr="008C5575">
        <w:rPr>
          <w:b/>
          <w:sz w:val="28"/>
          <w:szCs w:val="28"/>
        </w:rPr>
        <w:t>Manual Test 1.4</w:t>
      </w:r>
      <w:r w:rsidR="00FA2073" w:rsidRPr="008C5575">
        <w:rPr>
          <w:b/>
          <w:sz w:val="28"/>
          <w:szCs w:val="28"/>
        </w:rPr>
        <w:t xml:space="preserve"> </w:t>
      </w:r>
    </w:p>
    <w:p w:rsidR="00FA2073" w:rsidRPr="008C5575" w:rsidRDefault="00FA2073" w:rsidP="00FA2073">
      <w:pPr>
        <w:rPr>
          <w:sz w:val="28"/>
          <w:szCs w:val="28"/>
        </w:rPr>
      </w:pPr>
    </w:p>
    <w:p w:rsidR="00FA2073" w:rsidRPr="008C5575" w:rsidRDefault="00FA2073" w:rsidP="00FA2073">
      <w:r w:rsidRPr="008C5575">
        <w:rPr>
          <w:b/>
        </w:rPr>
        <w:t>Description</w:t>
      </w:r>
      <w:r w:rsidRPr="008C5575">
        <w:t>:</w:t>
      </w:r>
      <w:r w:rsidR="006B6054" w:rsidRPr="008C5575">
        <w:t xml:space="preserve"> Testing behavior of field „</w:t>
      </w:r>
      <w:proofErr w:type="gramStart"/>
      <w:r w:rsidR="006B6054" w:rsidRPr="008C5575">
        <w:t>Address“</w:t>
      </w:r>
      <w:proofErr w:type="gramEnd"/>
      <w:r w:rsidR="006B6054" w:rsidRPr="008C5575">
        <w:t xml:space="preserve">, which is not required field for saving changes in the form, when all required fields are filled. </w:t>
      </w:r>
    </w:p>
    <w:p w:rsidR="00FA2073" w:rsidRPr="008C5575" w:rsidRDefault="00FA2073" w:rsidP="00FA2073">
      <w:r w:rsidRPr="008C5575">
        <w:rPr>
          <w:b/>
        </w:rPr>
        <w:t>Steps</w:t>
      </w:r>
      <w:r w:rsidRPr="008C5575">
        <w:t>:</w:t>
      </w:r>
    </w:p>
    <w:p w:rsidR="006B6054" w:rsidRPr="008C5575" w:rsidRDefault="006B6054" w:rsidP="00FA2073">
      <w:r w:rsidRPr="008C5575">
        <w:t xml:space="preserve">1. Enter data into required fields „Full </w:t>
      </w:r>
      <w:proofErr w:type="gramStart"/>
      <w:r w:rsidRPr="008C5575">
        <w:t>Name“</w:t>
      </w:r>
      <w:proofErr w:type="gramEnd"/>
      <w:r w:rsidRPr="008C5575">
        <w:t>, „Nickname“ and „Email Address“</w:t>
      </w:r>
    </w:p>
    <w:p w:rsidR="006B6054" w:rsidRPr="008C5575" w:rsidRDefault="006B6054" w:rsidP="00FA2073">
      <w:r w:rsidRPr="008C5575">
        <w:t>2. Enter data into non-required field „</w:t>
      </w:r>
      <w:proofErr w:type="gramStart"/>
      <w:r w:rsidRPr="008C5575">
        <w:t>Address“</w:t>
      </w:r>
      <w:proofErr w:type="gramEnd"/>
    </w:p>
    <w:p w:rsidR="006B6054" w:rsidRPr="008C5575" w:rsidRDefault="006B6054" w:rsidP="00FA2073">
      <w:r w:rsidRPr="008C5575">
        <w:t xml:space="preserve">3. Click Save Changes button </w:t>
      </w:r>
    </w:p>
    <w:p w:rsidR="00FA2073" w:rsidRPr="008C5575" w:rsidRDefault="00FA2073" w:rsidP="00FA2073">
      <w:r w:rsidRPr="008C5575">
        <w:rPr>
          <w:b/>
        </w:rPr>
        <w:t>Actual result</w:t>
      </w:r>
      <w:r w:rsidRPr="008C5575">
        <w:t xml:space="preserve">: </w:t>
      </w:r>
      <w:r w:rsidR="006B6054" w:rsidRPr="008C5575">
        <w:t xml:space="preserve">Form displays message „Settings </w:t>
      </w:r>
      <w:proofErr w:type="gramStart"/>
      <w:r w:rsidR="006B6054" w:rsidRPr="008C5575">
        <w:t>saved“</w:t>
      </w:r>
      <w:proofErr w:type="gramEnd"/>
      <w:r w:rsidR="006B6054" w:rsidRPr="008C5575">
        <w:t>.</w:t>
      </w:r>
    </w:p>
    <w:p w:rsidR="00FA2073" w:rsidRPr="008C5575" w:rsidRDefault="00FA2073" w:rsidP="00FA2073">
      <w:r w:rsidRPr="008C5575">
        <w:rPr>
          <w:b/>
        </w:rPr>
        <w:t>Expected result</w:t>
      </w:r>
      <w:r w:rsidRPr="008C5575">
        <w:t>:</w:t>
      </w:r>
      <w:r w:rsidR="006B6054" w:rsidRPr="008C5575">
        <w:t xml:space="preserve"> Form displays message „</w:t>
      </w:r>
      <w:r w:rsidR="008C5575" w:rsidRPr="008C5575">
        <w:t>Setting</w:t>
      </w:r>
      <w:r w:rsidR="008C5575">
        <w:t>s</w:t>
      </w:r>
      <w:bookmarkStart w:id="0" w:name="_GoBack"/>
      <w:bookmarkEnd w:id="0"/>
      <w:r w:rsidR="006B6054" w:rsidRPr="008C5575">
        <w:t xml:space="preserve"> saved“. </w:t>
      </w:r>
    </w:p>
    <w:p w:rsidR="00FA2073" w:rsidRPr="008C5575" w:rsidRDefault="00FA2073" w:rsidP="00FA2073">
      <w:pPr>
        <w:rPr>
          <w:b/>
          <w:color w:val="00B050"/>
        </w:rPr>
      </w:pPr>
      <w:r w:rsidRPr="008C5575">
        <w:rPr>
          <w:b/>
        </w:rPr>
        <w:t>Testing status</w:t>
      </w:r>
      <w:r w:rsidRPr="008C5575">
        <w:t>:</w:t>
      </w:r>
      <w:r w:rsidR="006B6054" w:rsidRPr="008C5575">
        <w:t xml:space="preserve"> </w:t>
      </w:r>
      <w:r w:rsidR="006B6054" w:rsidRPr="008C5575">
        <w:rPr>
          <w:b/>
          <w:color w:val="00B050"/>
        </w:rPr>
        <w:t>PASS</w:t>
      </w:r>
    </w:p>
    <w:p w:rsidR="00FA2073" w:rsidRPr="008C5575" w:rsidRDefault="00FA2073"/>
    <w:sectPr w:rsidR="00FA2073" w:rsidRPr="008C55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54"/>
    <w:rsid w:val="001A0B90"/>
    <w:rsid w:val="00356899"/>
    <w:rsid w:val="006B6054"/>
    <w:rsid w:val="006E3994"/>
    <w:rsid w:val="008C5575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CAA3"/>
  <w15:chartTrackingRefBased/>
  <w15:docId w15:val="{55A4451C-B20A-457A-8F26-B3FEBB79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2022-03-12T12:52:00Z</dcterms:created>
  <dcterms:modified xsi:type="dcterms:W3CDTF">2022-03-23T11:01:00Z</dcterms:modified>
</cp:coreProperties>
</file>