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1B3277" w:rsidRDefault="002A3247" w:rsidP="00FA2073">
      <w:pPr>
        <w:rPr>
          <w:b/>
          <w:sz w:val="28"/>
          <w:szCs w:val="28"/>
        </w:rPr>
      </w:pPr>
      <w:r w:rsidRPr="001B3277">
        <w:rPr>
          <w:b/>
          <w:sz w:val="28"/>
          <w:szCs w:val="28"/>
        </w:rPr>
        <w:t>Manual Test 1.3</w:t>
      </w:r>
      <w:r w:rsidR="00FA2073" w:rsidRPr="001B3277">
        <w:rPr>
          <w:b/>
          <w:sz w:val="28"/>
          <w:szCs w:val="28"/>
        </w:rPr>
        <w:t xml:space="preserve"> </w:t>
      </w:r>
    </w:p>
    <w:p w:rsidR="00FA2073" w:rsidRPr="001B3277" w:rsidRDefault="00FA2073" w:rsidP="00FA2073">
      <w:pPr>
        <w:rPr>
          <w:sz w:val="28"/>
          <w:szCs w:val="28"/>
        </w:rPr>
      </w:pPr>
    </w:p>
    <w:p w:rsidR="00FA2073" w:rsidRPr="001B3277" w:rsidRDefault="00FA2073" w:rsidP="00FA2073">
      <w:r w:rsidRPr="001B3277">
        <w:rPr>
          <w:b/>
        </w:rPr>
        <w:t>Description</w:t>
      </w:r>
      <w:r w:rsidRPr="001B3277">
        <w:t>:</w:t>
      </w:r>
      <w:r w:rsidR="002A3247" w:rsidRPr="001B3277">
        <w:t xml:space="preserve"> Testing behavior of required field „</w:t>
      </w:r>
      <w:proofErr w:type="gramStart"/>
      <w:r w:rsidR="002A3247" w:rsidRPr="001B3277">
        <w:t>Nickname“ if</w:t>
      </w:r>
      <w:proofErr w:type="gramEnd"/>
      <w:r w:rsidR="002A3247" w:rsidRPr="001B3277">
        <w:t xml:space="preserve"> no data is entered. </w:t>
      </w:r>
    </w:p>
    <w:p w:rsidR="00FA2073" w:rsidRPr="001B3277" w:rsidRDefault="00FA2073" w:rsidP="00FA2073">
      <w:r w:rsidRPr="001B3277">
        <w:rPr>
          <w:b/>
        </w:rPr>
        <w:t>Steps</w:t>
      </w:r>
      <w:r w:rsidRPr="001B3277">
        <w:t>:</w:t>
      </w:r>
    </w:p>
    <w:p w:rsidR="002A3247" w:rsidRPr="001B3277" w:rsidRDefault="002A3247" w:rsidP="00FA2073">
      <w:r w:rsidRPr="001B3277">
        <w:t>1. Skip entry of data into required field „</w:t>
      </w:r>
      <w:proofErr w:type="gramStart"/>
      <w:r w:rsidRPr="001B3277">
        <w:t>Nickname“</w:t>
      </w:r>
      <w:proofErr w:type="gramEnd"/>
    </w:p>
    <w:p w:rsidR="002A3247" w:rsidRPr="001B3277" w:rsidRDefault="002A3247" w:rsidP="00FA2073">
      <w:r w:rsidRPr="001B3277">
        <w:t xml:space="preserve">2. Enter data into required fields „Full </w:t>
      </w:r>
      <w:proofErr w:type="gramStart"/>
      <w:r w:rsidRPr="001B3277">
        <w:t>Name“ and</w:t>
      </w:r>
      <w:proofErr w:type="gramEnd"/>
      <w:r w:rsidRPr="001B3277">
        <w:t xml:space="preserve"> „Email Address“</w:t>
      </w:r>
    </w:p>
    <w:p w:rsidR="002A3247" w:rsidRPr="001B3277" w:rsidRDefault="002A3247" w:rsidP="00FA2073">
      <w:r w:rsidRPr="001B3277">
        <w:t xml:space="preserve">3. Click Save Changes button </w:t>
      </w:r>
    </w:p>
    <w:p w:rsidR="00FA2073" w:rsidRPr="001B3277" w:rsidRDefault="00FA2073" w:rsidP="00FA2073">
      <w:r w:rsidRPr="001B3277">
        <w:rPr>
          <w:b/>
        </w:rPr>
        <w:t>Actual result</w:t>
      </w:r>
      <w:r w:rsidRPr="001B3277">
        <w:t xml:space="preserve">: </w:t>
      </w:r>
      <w:r w:rsidR="002A3247" w:rsidRPr="001B3277">
        <w:t xml:space="preserve">Form displays error message „Address is a required </w:t>
      </w:r>
      <w:proofErr w:type="gramStart"/>
      <w:r w:rsidR="002A3247" w:rsidRPr="001B3277">
        <w:t>field“</w:t>
      </w:r>
      <w:proofErr w:type="gramEnd"/>
      <w:r w:rsidR="002A3247" w:rsidRPr="001B3277">
        <w:t xml:space="preserve">. </w:t>
      </w:r>
    </w:p>
    <w:p w:rsidR="002A3247" w:rsidRPr="001B3277" w:rsidRDefault="002A3247" w:rsidP="00FA2073">
      <w:r w:rsidRPr="001B3277">
        <w:rPr>
          <w:b/>
        </w:rPr>
        <w:t>Example</w:t>
      </w:r>
      <w:r w:rsidRPr="001B3277">
        <w:t>: https://ufile.io/nyd1pa3k</w:t>
      </w:r>
    </w:p>
    <w:p w:rsidR="00FA2073" w:rsidRPr="001B3277" w:rsidRDefault="00FA2073" w:rsidP="00FA2073">
      <w:r w:rsidRPr="001B3277">
        <w:rPr>
          <w:b/>
        </w:rPr>
        <w:t>Expected result</w:t>
      </w:r>
      <w:r w:rsidRPr="001B3277">
        <w:t>:</w:t>
      </w:r>
      <w:r w:rsidR="002A3247" w:rsidRPr="001B3277">
        <w:t xml:space="preserve"> Form displays message „Nickname is a required </w:t>
      </w:r>
      <w:proofErr w:type="gramStart"/>
      <w:r w:rsidR="002A3247" w:rsidRPr="001B3277">
        <w:t>field“</w:t>
      </w:r>
      <w:proofErr w:type="gramEnd"/>
      <w:r w:rsidR="002A3247" w:rsidRPr="001B3277">
        <w:t xml:space="preserve">. </w:t>
      </w:r>
    </w:p>
    <w:p w:rsidR="002A3247" w:rsidRPr="001B3277" w:rsidRDefault="00FA2073" w:rsidP="00FA2073">
      <w:pPr>
        <w:rPr>
          <w:color w:val="FF0000"/>
        </w:rPr>
      </w:pPr>
      <w:r w:rsidRPr="001B3277">
        <w:rPr>
          <w:b/>
        </w:rPr>
        <w:t>Testing status</w:t>
      </w:r>
      <w:r w:rsidRPr="001B3277">
        <w:t>:</w:t>
      </w:r>
      <w:r w:rsidR="002A3247" w:rsidRPr="001B3277">
        <w:t xml:space="preserve"> </w:t>
      </w:r>
      <w:r w:rsidR="002A3247" w:rsidRPr="001B3277">
        <w:rPr>
          <w:b/>
          <w:color w:val="FF0000"/>
        </w:rPr>
        <w:t xml:space="preserve">FAIL </w:t>
      </w:r>
    </w:p>
    <w:p w:rsidR="00FA2073" w:rsidRPr="001B3277" w:rsidRDefault="00FA2073" w:rsidP="00FA2073">
      <w:pPr>
        <w:rPr>
          <w:sz w:val="24"/>
        </w:rPr>
      </w:pPr>
      <w:r w:rsidRPr="001B3277">
        <w:rPr>
          <w:b/>
        </w:rPr>
        <w:t>Issue</w:t>
      </w:r>
      <w:r w:rsidRPr="001B3277">
        <w:t xml:space="preserve">: </w:t>
      </w:r>
      <w:r w:rsidR="002A3247" w:rsidRPr="001B3277">
        <w:t xml:space="preserve">Form unable to point out error despite the fact that one required field is left empty. </w:t>
      </w:r>
    </w:p>
    <w:p w:rsidR="00FA2073" w:rsidRPr="001B3277" w:rsidRDefault="00FA2073">
      <w:bookmarkStart w:id="0" w:name="_GoBack"/>
      <w:bookmarkEnd w:id="0"/>
    </w:p>
    <w:sectPr w:rsidR="00FA2073" w:rsidRPr="001B327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247"/>
    <w:rsid w:val="001A0B90"/>
    <w:rsid w:val="001B3277"/>
    <w:rsid w:val="002A3247"/>
    <w:rsid w:val="00356899"/>
    <w:rsid w:val="006E3994"/>
    <w:rsid w:val="00BE08B6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F48E0-7966-4AA4-BB92-B04D393A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2022-03-12T12:46:00Z</dcterms:created>
  <dcterms:modified xsi:type="dcterms:W3CDTF">2022-03-23T11:01:00Z</dcterms:modified>
</cp:coreProperties>
</file>