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06" w:rsidRDefault="00563306" w:rsidP="00563306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1.0</w:t>
      </w:r>
    </w:p>
    <w:p w:rsidR="00563306" w:rsidRPr="00563306" w:rsidRDefault="00563306" w:rsidP="00563306">
      <w:pPr>
        <w:rPr>
          <w:b/>
          <w:sz w:val="28"/>
          <w:szCs w:val="28"/>
          <w:lang w:val="hr-BA"/>
        </w:rPr>
      </w:pPr>
    </w:p>
    <w:p w:rsidR="00563306" w:rsidRDefault="00563306" w:rsidP="00563306">
      <w:r>
        <w:rPr>
          <w:b/>
        </w:rPr>
        <w:t>Description</w:t>
      </w:r>
      <w:r>
        <w:t xml:space="preserve">: Testing of field „Full </w:t>
      </w:r>
      <w:proofErr w:type="gramStart"/>
      <w:r>
        <w:t>Name“ which</w:t>
      </w:r>
      <w:proofErr w:type="gramEnd"/>
      <w:r>
        <w:t xml:space="preserve"> is required in order to save changes in the form. </w:t>
      </w:r>
    </w:p>
    <w:p w:rsidR="00563306" w:rsidRDefault="00563306" w:rsidP="00563306">
      <w:r>
        <w:rPr>
          <w:b/>
        </w:rPr>
        <w:t>Steps</w:t>
      </w:r>
      <w:r>
        <w:t>:</w:t>
      </w:r>
    </w:p>
    <w:p w:rsidR="00563306" w:rsidRDefault="00563306" w:rsidP="00563306">
      <w:r>
        <w:t>1. Enter name into field „Full Name</w:t>
      </w:r>
      <w:r>
        <w:t xml:space="preserve"> </w:t>
      </w:r>
      <w:r>
        <w:t>“</w:t>
      </w:r>
    </w:p>
    <w:p w:rsidR="00563306" w:rsidRDefault="00563306" w:rsidP="00563306">
      <w:r>
        <w:t>2. Fill required fields „</w:t>
      </w:r>
      <w:proofErr w:type="gramStart"/>
      <w:r>
        <w:t>Nickname“ and</w:t>
      </w:r>
      <w:proofErr w:type="gramEnd"/>
      <w:r>
        <w:t xml:space="preserve"> „Email Address“</w:t>
      </w:r>
    </w:p>
    <w:p w:rsidR="00563306" w:rsidRDefault="00563306" w:rsidP="00563306">
      <w:r>
        <w:t xml:space="preserve">3. Click Save Changes button </w:t>
      </w:r>
    </w:p>
    <w:p w:rsidR="00563306" w:rsidRDefault="00563306" w:rsidP="00563306">
      <w:r>
        <w:rPr>
          <w:b/>
        </w:rPr>
        <w:t>Actual result</w:t>
      </w:r>
      <w:r>
        <w:t xml:space="preserve">: Form issues error message, saying „Address is a required </w:t>
      </w:r>
      <w:proofErr w:type="gramStart"/>
      <w:r>
        <w:t>field“</w:t>
      </w:r>
      <w:proofErr w:type="gramEnd"/>
      <w:r>
        <w:t xml:space="preserve">. </w:t>
      </w:r>
    </w:p>
    <w:p w:rsidR="009D46DA" w:rsidRPr="009D46DA" w:rsidRDefault="009D46DA" w:rsidP="00563306">
      <w:r>
        <w:rPr>
          <w:b/>
        </w:rPr>
        <w:t>Example</w:t>
      </w:r>
      <w:r>
        <w:t xml:space="preserve">: </w:t>
      </w:r>
      <w:hyperlink r:id="rId4" w:history="1">
        <w:r w:rsidRPr="00A52025">
          <w:rPr>
            <w:rStyle w:val="Hyperlink"/>
          </w:rPr>
          <w:t>https://ufile.io/5tocuw9q</w:t>
        </w:r>
      </w:hyperlink>
      <w:r>
        <w:t xml:space="preserve"> </w:t>
      </w:r>
      <w:bookmarkStart w:id="0" w:name="_GoBack"/>
      <w:bookmarkEnd w:id="0"/>
    </w:p>
    <w:p w:rsidR="00563306" w:rsidRDefault="00563306" w:rsidP="00563306">
      <w:r>
        <w:rPr>
          <w:b/>
        </w:rPr>
        <w:t>Expected result</w:t>
      </w:r>
      <w:r>
        <w:t xml:space="preserve">: Form successfully issues message saying „Changes successfully </w:t>
      </w:r>
      <w:proofErr w:type="gramStart"/>
      <w:r>
        <w:t>saved“</w:t>
      </w:r>
      <w:proofErr w:type="gramEnd"/>
      <w:r>
        <w:t xml:space="preserve">. </w:t>
      </w:r>
    </w:p>
    <w:p w:rsidR="00563306" w:rsidRDefault="00563306" w:rsidP="00563306">
      <w:pPr>
        <w:rPr>
          <w:color w:val="FF0000"/>
        </w:rPr>
      </w:pPr>
      <w:r>
        <w:rPr>
          <w:b/>
        </w:rPr>
        <w:t>Testing status</w:t>
      </w:r>
      <w:r>
        <w:t xml:space="preserve">: </w:t>
      </w:r>
      <w:r>
        <w:rPr>
          <w:b/>
          <w:color w:val="FF0000"/>
        </w:rPr>
        <w:t xml:space="preserve">FAIL </w:t>
      </w:r>
    </w:p>
    <w:p w:rsidR="00563306" w:rsidRDefault="00563306" w:rsidP="00563306">
      <w:pPr>
        <w:rPr>
          <w:sz w:val="24"/>
        </w:rPr>
      </w:pPr>
      <w:r>
        <w:rPr>
          <w:b/>
        </w:rPr>
        <w:t>Issue</w:t>
      </w:r>
      <w:r>
        <w:t xml:space="preserve">: Form unable to save changes successfully after required field is filled. </w:t>
      </w:r>
    </w:p>
    <w:p w:rsidR="00563306" w:rsidRPr="009D46DA" w:rsidRDefault="00563306" w:rsidP="00563306">
      <w:pPr>
        <w:rPr>
          <w:b/>
        </w:rPr>
      </w:pPr>
    </w:p>
    <w:p w:rsidR="00FA2073" w:rsidRPr="00BE08B6" w:rsidRDefault="00FA2073" w:rsidP="00563306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6"/>
    <w:rsid w:val="001A0B90"/>
    <w:rsid w:val="00356899"/>
    <w:rsid w:val="00563306"/>
    <w:rsid w:val="006E3994"/>
    <w:rsid w:val="009D46DA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8543"/>
  <w15:chartTrackingRefBased/>
  <w15:docId w15:val="{CAB5E5E7-3865-4621-9628-31272B7B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6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2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file.io/5tocuw9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Manual%20Test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2022-03-12T12:33:00Z</dcterms:created>
  <dcterms:modified xsi:type="dcterms:W3CDTF">2022-03-12T12:37:00Z</dcterms:modified>
</cp:coreProperties>
</file>