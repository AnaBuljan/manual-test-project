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6C41DC" w:rsidRDefault="00A31D9D" w:rsidP="00FA2073">
      <w:pPr>
        <w:rPr>
          <w:b/>
          <w:sz w:val="28"/>
          <w:szCs w:val="28"/>
        </w:rPr>
      </w:pPr>
      <w:r w:rsidRPr="006C41DC">
        <w:rPr>
          <w:b/>
          <w:sz w:val="28"/>
          <w:szCs w:val="28"/>
        </w:rPr>
        <w:t>Manual Test 1.7</w:t>
      </w:r>
      <w:r w:rsidR="00FA2073" w:rsidRPr="006C41DC">
        <w:rPr>
          <w:b/>
          <w:sz w:val="28"/>
          <w:szCs w:val="28"/>
        </w:rPr>
        <w:t xml:space="preserve"> </w:t>
      </w:r>
    </w:p>
    <w:p w:rsidR="00FA2073" w:rsidRPr="006C41DC" w:rsidRDefault="00FA2073" w:rsidP="00FA2073">
      <w:pPr>
        <w:rPr>
          <w:sz w:val="28"/>
          <w:szCs w:val="28"/>
        </w:rPr>
      </w:pPr>
    </w:p>
    <w:p w:rsidR="00FA2073" w:rsidRPr="006C41DC" w:rsidRDefault="00FA2073" w:rsidP="00FA2073">
      <w:r w:rsidRPr="006C41DC">
        <w:rPr>
          <w:b/>
        </w:rPr>
        <w:t>Description</w:t>
      </w:r>
      <w:r w:rsidRPr="006C41DC">
        <w:t>:</w:t>
      </w:r>
      <w:r w:rsidR="00A31D9D" w:rsidRPr="006C41DC">
        <w:t xml:space="preserve"> Testing behavior of „Date of Birth </w:t>
      </w:r>
      <w:proofErr w:type="gramStart"/>
      <w:r w:rsidR="00A31D9D" w:rsidRPr="006C41DC">
        <w:t>Month“ field</w:t>
      </w:r>
      <w:proofErr w:type="gramEnd"/>
      <w:r w:rsidR="00A31D9D" w:rsidRPr="006C41DC">
        <w:t xml:space="preserve"> and whether it is possible to enter other data types into this field, which is not required to save changes in the form. </w:t>
      </w:r>
    </w:p>
    <w:p w:rsidR="00FA2073" w:rsidRPr="006C41DC" w:rsidRDefault="00FA2073" w:rsidP="00FA2073">
      <w:r w:rsidRPr="006C41DC">
        <w:rPr>
          <w:b/>
        </w:rPr>
        <w:t>Steps</w:t>
      </w:r>
      <w:r w:rsidRPr="006C41DC">
        <w:t>:</w:t>
      </w:r>
    </w:p>
    <w:p w:rsidR="00A31D9D" w:rsidRPr="006C41DC" w:rsidRDefault="00A31D9D" w:rsidP="00FA2073">
      <w:r w:rsidRPr="006C41DC">
        <w:t xml:space="preserve">1. Enter data into required fields „Full </w:t>
      </w:r>
      <w:proofErr w:type="gramStart"/>
      <w:r w:rsidRPr="006C41DC">
        <w:t>Name“</w:t>
      </w:r>
      <w:proofErr w:type="gramEnd"/>
      <w:r w:rsidRPr="006C41DC">
        <w:t>, „Nickname“ and „Email Address“</w:t>
      </w:r>
    </w:p>
    <w:p w:rsidR="00A31D9D" w:rsidRPr="006C41DC" w:rsidRDefault="00A31D9D" w:rsidP="00FA2073">
      <w:r w:rsidRPr="006C41DC">
        <w:t xml:space="preserve">2. Enter data into „Day of Birth </w:t>
      </w:r>
      <w:proofErr w:type="gramStart"/>
      <w:r w:rsidRPr="006C41DC">
        <w:t>Month“ drop</w:t>
      </w:r>
      <w:proofErr w:type="gramEnd"/>
      <w:r w:rsidRPr="006C41DC">
        <w:t xml:space="preserve"> down selection menu by selecting one month </w:t>
      </w:r>
    </w:p>
    <w:p w:rsidR="00A31D9D" w:rsidRPr="006C41DC" w:rsidRDefault="00A31D9D" w:rsidP="00FA2073">
      <w:r w:rsidRPr="006C41DC">
        <w:t xml:space="preserve">3. Click Save Changes button </w:t>
      </w:r>
    </w:p>
    <w:p w:rsidR="00FA2073" w:rsidRPr="006C41DC" w:rsidRDefault="00FA2073" w:rsidP="00FA2073">
      <w:r w:rsidRPr="006C41DC">
        <w:rPr>
          <w:b/>
        </w:rPr>
        <w:t>Actual result</w:t>
      </w:r>
      <w:r w:rsidRPr="006C41DC">
        <w:t xml:space="preserve">: </w:t>
      </w:r>
      <w:r w:rsidR="00A31D9D" w:rsidRPr="006C41DC">
        <w:t xml:space="preserve">Drop down selection menu does not have October listed as a month. </w:t>
      </w:r>
    </w:p>
    <w:p w:rsidR="00A31D9D" w:rsidRPr="006C41DC" w:rsidRDefault="00A31D9D" w:rsidP="00FA2073">
      <w:r w:rsidRPr="006C41DC">
        <w:rPr>
          <w:b/>
        </w:rPr>
        <w:t>Example</w:t>
      </w:r>
      <w:r w:rsidRPr="006C41DC">
        <w:t>: https://ufile.io/l3v7gxtk</w:t>
      </w:r>
    </w:p>
    <w:p w:rsidR="00FA2073" w:rsidRPr="006C41DC" w:rsidRDefault="00FA2073" w:rsidP="00FA2073">
      <w:r w:rsidRPr="006C41DC">
        <w:rPr>
          <w:b/>
        </w:rPr>
        <w:t>Expected result</w:t>
      </w:r>
      <w:r w:rsidRPr="006C41DC">
        <w:t>:</w:t>
      </w:r>
      <w:r w:rsidR="00A31D9D" w:rsidRPr="006C41DC">
        <w:t xml:space="preserve"> Drop down selection menu in „Date of Birth </w:t>
      </w:r>
      <w:proofErr w:type="gramStart"/>
      <w:r w:rsidR="00A31D9D" w:rsidRPr="006C41DC">
        <w:t>Month“ has</w:t>
      </w:r>
      <w:proofErr w:type="gramEnd"/>
      <w:r w:rsidR="00A31D9D" w:rsidRPr="006C41DC">
        <w:t xml:space="preserve"> all months available for selection. </w:t>
      </w:r>
    </w:p>
    <w:p w:rsidR="00FA2073" w:rsidRPr="006C41DC" w:rsidRDefault="00FA2073" w:rsidP="00FA2073">
      <w:pPr>
        <w:rPr>
          <w:color w:val="FF0000"/>
        </w:rPr>
      </w:pPr>
      <w:r w:rsidRPr="006C41DC">
        <w:rPr>
          <w:b/>
        </w:rPr>
        <w:t>Testing status</w:t>
      </w:r>
      <w:r w:rsidRPr="006C41DC">
        <w:t>:</w:t>
      </w:r>
      <w:r w:rsidR="00A31D9D" w:rsidRPr="006C41DC">
        <w:t xml:space="preserve"> </w:t>
      </w:r>
      <w:r w:rsidR="00A31D9D" w:rsidRPr="006C41DC">
        <w:rPr>
          <w:b/>
          <w:color w:val="FF0000"/>
        </w:rPr>
        <w:t>FAIL</w:t>
      </w:r>
    </w:p>
    <w:p w:rsidR="00FA2073" w:rsidRPr="006C41DC" w:rsidRDefault="00FA2073" w:rsidP="00FA2073">
      <w:pPr>
        <w:rPr>
          <w:sz w:val="24"/>
        </w:rPr>
      </w:pPr>
      <w:r w:rsidRPr="006C41DC">
        <w:rPr>
          <w:b/>
        </w:rPr>
        <w:t>Issue</w:t>
      </w:r>
      <w:r w:rsidRPr="006C41DC">
        <w:t xml:space="preserve">: </w:t>
      </w:r>
      <w:r w:rsidR="00A31D9D" w:rsidRPr="006C41DC">
        <w:t xml:space="preserve">Drop down selection menu in „Date of Birth </w:t>
      </w:r>
      <w:proofErr w:type="gramStart"/>
      <w:r w:rsidR="00A31D9D" w:rsidRPr="006C41DC">
        <w:t>Month“ field</w:t>
      </w:r>
      <w:proofErr w:type="gramEnd"/>
      <w:r w:rsidR="00A31D9D" w:rsidRPr="006C41DC">
        <w:t xml:space="preserve"> is not complete, as one month is not available. </w:t>
      </w:r>
    </w:p>
    <w:p w:rsidR="00FA2073" w:rsidRPr="006C41DC" w:rsidRDefault="00FA2073">
      <w:bookmarkStart w:id="0" w:name="_GoBack"/>
      <w:bookmarkEnd w:id="0"/>
    </w:p>
    <w:sectPr w:rsidR="00FA2073" w:rsidRPr="006C41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9D"/>
    <w:rsid w:val="001A0B90"/>
    <w:rsid w:val="00356899"/>
    <w:rsid w:val="006C41DC"/>
    <w:rsid w:val="006E3994"/>
    <w:rsid w:val="00A31D9D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ABE29-9C4D-4AF7-9BA0-E98B7B36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Manual%20Test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2022-03-12T13:14:00Z</dcterms:created>
  <dcterms:modified xsi:type="dcterms:W3CDTF">2022-03-23T11:02:00Z</dcterms:modified>
</cp:coreProperties>
</file>