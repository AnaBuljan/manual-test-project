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6278EF" w:rsidRDefault="00A9494A" w:rsidP="00FA2073">
      <w:pPr>
        <w:rPr>
          <w:b/>
          <w:sz w:val="28"/>
          <w:szCs w:val="28"/>
        </w:rPr>
      </w:pPr>
      <w:r w:rsidRPr="006278EF">
        <w:rPr>
          <w:b/>
          <w:sz w:val="28"/>
          <w:szCs w:val="28"/>
        </w:rPr>
        <w:t>Manual Test 2.1</w:t>
      </w:r>
      <w:r w:rsidR="00FA2073" w:rsidRPr="006278EF">
        <w:rPr>
          <w:b/>
          <w:sz w:val="28"/>
          <w:szCs w:val="28"/>
        </w:rPr>
        <w:t xml:space="preserve"> </w:t>
      </w:r>
    </w:p>
    <w:p w:rsidR="00FA2073" w:rsidRPr="006278EF" w:rsidRDefault="00FA2073" w:rsidP="00FA2073">
      <w:pPr>
        <w:rPr>
          <w:sz w:val="28"/>
          <w:szCs w:val="28"/>
        </w:rPr>
      </w:pPr>
    </w:p>
    <w:p w:rsidR="00FA2073" w:rsidRPr="006278EF" w:rsidRDefault="00FA2073" w:rsidP="00FA2073">
      <w:r w:rsidRPr="006278EF">
        <w:rPr>
          <w:b/>
        </w:rPr>
        <w:t>Description</w:t>
      </w:r>
      <w:r w:rsidRPr="006278EF">
        <w:t>:</w:t>
      </w:r>
      <w:r w:rsidR="00083F57" w:rsidRPr="006278EF">
        <w:t xml:space="preserve"> Testing behavior of field „</w:t>
      </w:r>
      <w:proofErr w:type="gramStart"/>
      <w:r w:rsidR="00083F57" w:rsidRPr="006278EF">
        <w:t>Website“ which</w:t>
      </w:r>
      <w:proofErr w:type="gramEnd"/>
      <w:r w:rsidR="00083F57" w:rsidRPr="006278EF">
        <w:t xml:space="preserve"> is not a required field for saving changes to the form, but it requires a link to a website that includes the protocol. </w:t>
      </w:r>
    </w:p>
    <w:p w:rsidR="00FA2073" w:rsidRPr="006278EF" w:rsidRDefault="00FA2073" w:rsidP="00FA2073">
      <w:r w:rsidRPr="006278EF">
        <w:rPr>
          <w:b/>
        </w:rPr>
        <w:t>Steps</w:t>
      </w:r>
      <w:r w:rsidRPr="006278EF">
        <w:t>:</w:t>
      </w:r>
    </w:p>
    <w:p w:rsidR="00083F57" w:rsidRPr="006278EF" w:rsidRDefault="00083F57" w:rsidP="00FA2073">
      <w:r w:rsidRPr="006278EF">
        <w:t xml:space="preserve">1. Enter data into required fields „Full </w:t>
      </w:r>
      <w:proofErr w:type="gramStart"/>
      <w:r w:rsidRPr="006278EF">
        <w:t>name“</w:t>
      </w:r>
      <w:proofErr w:type="gramEnd"/>
      <w:r w:rsidRPr="006278EF">
        <w:t>, „Nickname“ and „Email Address“</w:t>
      </w:r>
    </w:p>
    <w:p w:rsidR="00083F57" w:rsidRPr="006278EF" w:rsidRDefault="00083F57" w:rsidP="00FA2073">
      <w:r w:rsidRPr="006278EF">
        <w:t>2. Enter website address to field „</w:t>
      </w:r>
      <w:proofErr w:type="gramStart"/>
      <w:r w:rsidRPr="006278EF">
        <w:t>Website“</w:t>
      </w:r>
      <w:proofErr w:type="gramEnd"/>
      <w:r w:rsidRPr="006278EF">
        <w:t xml:space="preserve">, with and without protocol, as well as invalid </w:t>
      </w:r>
      <w:r w:rsidR="006278EF" w:rsidRPr="006278EF">
        <w:t>web link</w:t>
      </w:r>
      <w:r w:rsidRPr="006278EF">
        <w:t xml:space="preserve"> formats</w:t>
      </w:r>
    </w:p>
    <w:p w:rsidR="00083F57" w:rsidRPr="006278EF" w:rsidRDefault="00083F57" w:rsidP="00FA2073">
      <w:r w:rsidRPr="006278EF">
        <w:t xml:space="preserve">2.1 Data used for this test: </w:t>
      </w:r>
      <w:hyperlink r:id="rId4" w:history="1">
        <w:r w:rsidR="00DE47AA" w:rsidRPr="006278EF">
          <w:rPr>
            <w:rStyle w:val="Hyperlink"/>
          </w:rPr>
          <w:t>https://ufile.io/</w:t>
        </w:r>
      </w:hyperlink>
      <w:r w:rsidR="00DE47AA" w:rsidRPr="006278EF">
        <w:t xml:space="preserve">, ufile.io, </w:t>
      </w:r>
      <w:hyperlink r:id="rId5" w:history="1">
        <w:r w:rsidR="00DE47AA" w:rsidRPr="006278EF">
          <w:rPr>
            <w:rStyle w:val="Hyperlink"/>
          </w:rPr>
          <w:t>http://ufile.io/</w:t>
        </w:r>
      </w:hyperlink>
      <w:r w:rsidR="00DE47AA" w:rsidRPr="006278EF">
        <w:t xml:space="preserve">, www://ufile.io, </w:t>
      </w:r>
      <w:hyperlink r:id="rId6" w:history="1">
        <w:r w:rsidR="00DE47AA" w:rsidRPr="006278EF">
          <w:rPr>
            <w:rStyle w:val="Hyperlink"/>
          </w:rPr>
          <w:t>www.ufile.io</w:t>
        </w:r>
      </w:hyperlink>
      <w:r w:rsidR="00DE47AA" w:rsidRPr="006278EF">
        <w:t>, ufile://ufile.io, 123://, https, ooo://</w:t>
      </w:r>
    </w:p>
    <w:p w:rsidR="00083F57" w:rsidRPr="006278EF" w:rsidRDefault="00083F57" w:rsidP="00FA2073">
      <w:r w:rsidRPr="006278EF">
        <w:t xml:space="preserve">3. Click Save Changes button </w:t>
      </w:r>
    </w:p>
    <w:p w:rsidR="00FA2073" w:rsidRPr="006278EF" w:rsidRDefault="00FA2073" w:rsidP="00FA2073">
      <w:r w:rsidRPr="006278EF">
        <w:rPr>
          <w:b/>
        </w:rPr>
        <w:t>Actual result</w:t>
      </w:r>
      <w:r w:rsidRPr="006278EF">
        <w:t xml:space="preserve">: </w:t>
      </w:r>
      <w:r w:rsidR="00732C40" w:rsidRPr="006278EF">
        <w:t>Field „</w:t>
      </w:r>
      <w:proofErr w:type="gramStart"/>
      <w:r w:rsidR="00732C40" w:rsidRPr="006278EF">
        <w:t>Website“ does</w:t>
      </w:r>
      <w:proofErr w:type="gramEnd"/>
      <w:r w:rsidR="00732C40" w:rsidRPr="006278EF">
        <w:t xml:space="preserve"> not recognize correct </w:t>
      </w:r>
      <w:r w:rsidR="006278EF" w:rsidRPr="006278EF">
        <w:t>web link</w:t>
      </w:r>
      <w:r w:rsidR="00732C40" w:rsidRPr="006278EF">
        <w:t xml:space="preserve"> format with protocol included. Formats like ww://ufile.io and ufile://ufile.io are recognized as correct links. </w:t>
      </w:r>
    </w:p>
    <w:p w:rsidR="007421B7" w:rsidRPr="006278EF" w:rsidRDefault="007421B7" w:rsidP="00FA2073">
      <w:r w:rsidRPr="006278EF">
        <w:rPr>
          <w:b/>
        </w:rPr>
        <w:t>Examples</w:t>
      </w:r>
      <w:r w:rsidRPr="006278EF">
        <w:t xml:space="preserve">: </w:t>
      </w:r>
      <w:r w:rsidR="00574AA4" w:rsidRPr="006278EF">
        <w:t>https://ufile.io/lzch989o</w:t>
      </w:r>
    </w:p>
    <w:p w:rsidR="00FA2073" w:rsidRPr="006278EF" w:rsidRDefault="00FA2073" w:rsidP="00FA2073">
      <w:r w:rsidRPr="006278EF">
        <w:rPr>
          <w:b/>
        </w:rPr>
        <w:t>Expected result</w:t>
      </w:r>
      <w:r w:rsidRPr="006278EF">
        <w:t>:</w:t>
      </w:r>
      <w:r w:rsidR="00732C40" w:rsidRPr="006278EF">
        <w:t xml:space="preserve"> Field „</w:t>
      </w:r>
      <w:proofErr w:type="gramStart"/>
      <w:r w:rsidR="00732C40" w:rsidRPr="006278EF">
        <w:t>Website“ accepts</w:t>
      </w:r>
      <w:proofErr w:type="gramEnd"/>
      <w:r w:rsidR="00732C40" w:rsidRPr="006278EF">
        <w:t xml:space="preserve"> valid website addresses with the correct http:// or https:// protocol. </w:t>
      </w:r>
    </w:p>
    <w:p w:rsidR="00FA2073" w:rsidRPr="006278EF" w:rsidRDefault="00FA2073" w:rsidP="00FA2073">
      <w:pPr>
        <w:rPr>
          <w:b/>
          <w:color w:val="FF0000"/>
        </w:rPr>
      </w:pPr>
      <w:r w:rsidRPr="006278EF">
        <w:rPr>
          <w:b/>
        </w:rPr>
        <w:t>Testing status</w:t>
      </w:r>
      <w:r w:rsidRPr="006278EF">
        <w:t>:</w:t>
      </w:r>
      <w:r w:rsidR="00732C40" w:rsidRPr="006278EF">
        <w:t xml:space="preserve"> </w:t>
      </w:r>
      <w:r w:rsidR="00732C40" w:rsidRPr="006278EF">
        <w:rPr>
          <w:b/>
          <w:color w:val="FF0000"/>
        </w:rPr>
        <w:t xml:space="preserve">FAIL </w:t>
      </w:r>
    </w:p>
    <w:p w:rsidR="00FA2073" w:rsidRPr="006278EF" w:rsidRDefault="00FA2073" w:rsidP="00FA2073">
      <w:pPr>
        <w:rPr>
          <w:sz w:val="24"/>
        </w:rPr>
      </w:pPr>
      <w:r w:rsidRPr="006278EF">
        <w:rPr>
          <w:b/>
        </w:rPr>
        <w:t>Issue</w:t>
      </w:r>
      <w:r w:rsidRPr="006278EF">
        <w:t xml:space="preserve">: </w:t>
      </w:r>
      <w:r w:rsidR="00732C40" w:rsidRPr="006278EF">
        <w:t>The field „</w:t>
      </w:r>
      <w:proofErr w:type="gramStart"/>
      <w:r w:rsidR="00732C40" w:rsidRPr="006278EF">
        <w:t xml:space="preserve">Website“ </w:t>
      </w:r>
      <w:r w:rsidR="00D6438B" w:rsidRPr="006278EF">
        <w:t>seems</w:t>
      </w:r>
      <w:proofErr w:type="gramEnd"/>
      <w:r w:rsidR="00D6438B" w:rsidRPr="006278EF">
        <w:t xml:space="preserve"> to recognize links that include following signs: ://, as </w:t>
      </w:r>
      <w:r w:rsidR="006278EF" w:rsidRPr="006278EF">
        <w:t>correct</w:t>
      </w:r>
      <w:r w:rsidR="00D6438B" w:rsidRPr="006278EF">
        <w:t xml:space="preserve"> </w:t>
      </w:r>
      <w:r w:rsidR="006278EF">
        <w:t>w</w:t>
      </w:r>
      <w:r w:rsidR="00D6438B" w:rsidRPr="006278EF">
        <w:t xml:space="preserve">ebsite addresses with protocols despite the fact that they are incorrect. </w:t>
      </w:r>
    </w:p>
    <w:p w:rsidR="00FA2073" w:rsidRPr="006278EF" w:rsidRDefault="00FA2073">
      <w:pPr>
        <w:rPr>
          <w:caps/>
        </w:rPr>
      </w:pPr>
      <w:bookmarkStart w:id="0" w:name="_GoBack"/>
      <w:bookmarkEnd w:id="0"/>
    </w:p>
    <w:sectPr w:rsidR="00FA2073" w:rsidRPr="006278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4A"/>
    <w:rsid w:val="00083F57"/>
    <w:rsid w:val="001A0B90"/>
    <w:rsid w:val="00250260"/>
    <w:rsid w:val="00356899"/>
    <w:rsid w:val="00574AA4"/>
    <w:rsid w:val="006278EF"/>
    <w:rsid w:val="006E3994"/>
    <w:rsid w:val="00732C40"/>
    <w:rsid w:val="007421B7"/>
    <w:rsid w:val="00A9494A"/>
    <w:rsid w:val="00BE08B6"/>
    <w:rsid w:val="00D6438B"/>
    <w:rsid w:val="00DE47AA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C6DF"/>
  <w15:chartTrackingRefBased/>
  <w15:docId w15:val="{748F0EC6-D380-44C1-88CE-9825A31D8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7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file.io" TargetMode="External"/><Relationship Id="rId5" Type="http://schemas.openxmlformats.org/officeDocument/2006/relationships/hyperlink" Target="http://ufile.io/" TargetMode="External"/><Relationship Id="rId4" Type="http://schemas.openxmlformats.org/officeDocument/2006/relationships/hyperlink" Target="https://ufile.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Manual%20Test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11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10</cp:revision>
  <dcterms:created xsi:type="dcterms:W3CDTF">2022-03-12T14:28:00Z</dcterms:created>
  <dcterms:modified xsi:type="dcterms:W3CDTF">2022-03-23T11:04:00Z</dcterms:modified>
</cp:coreProperties>
</file>